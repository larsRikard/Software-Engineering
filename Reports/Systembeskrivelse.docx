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Stil3"/>
          <w:color w:val="4F8636"/>
          <w:lang w:val="en-US"/>
        </w:rPr>
        <w:alias w:val="Overskrift"/>
        <w:tag w:val="Overskrift"/>
        <w:id w:val="948041725"/>
        <w:lock w:val="sdtLocked"/>
        <w:placeholder>
          <w:docPart w:val="912BACD1CDB1421B81A95DECA4DAFCDC"/>
        </w:placeholder>
        <w15:color w:val="4F8636"/>
      </w:sdtPr>
      <w:sdtEndPr>
        <w:rPr>
          <w:rStyle w:val="Stil3"/>
        </w:rPr>
      </w:sdtEndPr>
      <w:sdtContent>
        <w:p w14:paraId="2C2FF7DA" w14:textId="784E96A2" w:rsidR="00947DA0" w:rsidRPr="00930686" w:rsidRDefault="0038010F" w:rsidP="002E62E2">
          <w:pPr>
            <w:pStyle w:val="Title"/>
            <w:rPr>
              <w:rFonts w:ascii="Arial" w:hAnsi="Arial"/>
              <w:color w:val="4F8636"/>
              <w:lang w:val="en-US"/>
            </w:rPr>
          </w:pPr>
          <w:r w:rsidRPr="00930686">
            <w:rPr>
              <w:rStyle w:val="Lindum"/>
              <w:lang w:val="en-US"/>
            </w:rPr>
            <w:t>Server status chat bot</w:t>
          </w:r>
        </w:p>
      </w:sdtContent>
    </w:sdt>
    <w:p w14:paraId="3E62F7A9" w14:textId="0A47FCA8" w:rsidR="00CF5E72" w:rsidRPr="00930686" w:rsidRDefault="00CF5E72" w:rsidP="00CF5E72">
      <w:pPr>
        <w:rPr>
          <w:rFonts w:ascii="Arial" w:hAnsi="Arial" w:cs="Arial"/>
          <w:lang w:val="en-US"/>
        </w:rPr>
      </w:pPr>
      <w:r>
        <w:rPr>
          <w:rFonts w:ascii="Arial" w:hAnsi="Arial" w:cs="Arial"/>
          <w:lang w:val="en-US"/>
        </w:rPr>
        <w:t xml:space="preserve">A server status surveillance system for </w:t>
      </w:r>
      <w:r w:rsidR="007F4941">
        <w:rPr>
          <w:rFonts w:ascii="Arial" w:hAnsi="Arial" w:cs="Arial"/>
          <w:lang w:val="en-US"/>
        </w:rPr>
        <w:t>internal use at Lindum.</w:t>
      </w:r>
    </w:p>
    <w:p w14:paraId="7FFDDABD" w14:textId="1539CC81" w:rsidR="00807524" w:rsidRPr="007F4941" w:rsidRDefault="0038010F" w:rsidP="004B635C">
      <w:pPr>
        <w:pStyle w:val="Heading1"/>
        <w:rPr>
          <w:lang w:val="en-US"/>
        </w:rPr>
      </w:pPr>
      <w:r w:rsidRPr="007F4941">
        <w:rPr>
          <w:lang w:val="en-US"/>
        </w:rPr>
        <w:t>Background</w:t>
      </w:r>
    </w:p>
    <w:p w14:paraId="45619939" w14:textId="506C0327" w:rsidR="003965D2" w:rsidRPr="00930686" w:rsidRDefault="003965D2" w:rsidP="003965D2">
      <w:pPr>
        <w:rPr>
          <w:lang w:val="en-US"/>
        </w:rPr>
      </w:pPr>
      <w:r w:rsidRPr="00930686">
        <w:rPr>
          <w:lang w:val="en-US"/>
        </w:rPr>
        <w:t xml:space="preserve">At Lindum we collect process data in our factories on-site with OPC-servers and databases. Running on Windows and Linux servers respectively. Sometimes errors occur and the systems can require manual attention to get them back to normal. Ideally these systems should run on their own without the need of check-ups. We are therefore in need of a simple server status bot that does the </w:t>
      </w:r>
      <w:r w:rsidR="007F4941" w:rsidRPr="00930686">
        <w:rPr>
          <w:lang w:val="en-US"/>
        </w:rPr>
        <w:t>checkup</w:t>
      </w:r>
      <w:r w:rsidRPr="00930686">
        <w:rPr>
          <w:lang w:val="en-US"/>
        </w:rPr>
        <w:t xml:space="preserve"> programmatically. It should regularly ping the Windows and Linux servers to check if they are running, as well as query the database to see if data was stored recently. When an unwanted situation occurs, the responsible team should be alerted by a chat bot in our business communication platform. The goal is to improve uptime of the data collection systems and minimizing manual routine work.</w:t>
      </w:r>
    </w:p>
    <w:p w14:paraId="03C402F3" w14:textId="1334711B" w:rsidR="00CA3376" w:rsidRPr="00930686" w:rsidRDefault="003965D2" w:rsidP="00461A56">
      <w:pPr>
        <w:pStyle w:val="Heading1"/>
        <w:rPr>
          <w:lang w:val="en-US"/>
        </w:rPr>
      </w:pPr>
      <w:r w:rsidRPr="00930686">
        <w:rPr>
          <w:lang w:val="en-US"/>
        </w:rPr>
        <w:t>User interaction</w:t>
      </w:r>
    </w:p>
    <w:p w14:paraId="06D2AFB6" w14:textId="77777777" w:rsidR="00693F88" w:rsidRPr="00930686" w:rsidRDefault="00693F88" w:rsidP="00693F88">
      <w:pPr>
        <w:rPr>
          <w:lang w:val="en-US"/>
        </w:rPr>
      </w:pPr>
      <w:bookmarkStart w:id="0" w:name="_Hlk26433321"/>
      <w:r w:rsidRPr="00930686">
        <w:rPr>
          <w:lang w:val="en-US"/>
        </w:rPr>
        <w:t>The system should require minimal user interaction other than during installation. Parameters used for contacting desired endpoints should be defined by a simple xml file. End users should, within the scope of this system, only be concerned with the chat bot’s message outputs on the communication platform.</w:t>
      </w:r>
    </w:p>
    <w:p w14:paraId="3A58A31D" w14:textId="2194D3ED" w:rsidR="004B635C" w:rsidRPr="00930686" w:rsidRDefault="00F15CA8" w:rsidP="00930686">
      <w:pPr>
        <w:pStyle w:val="Heading1"/>
        <w:rPr>
          <w:lang w:val="en-US"/>
        </w:rPr>
      </w:pPr>
      <w:r w:rsidRPr="00930686">
        <w:rPr>
          <w:noProof/>
          <w:lang w:val="en-US"/>
        </w:rPr>
        <w:drawing>
          <wp:anchor distT="0" distB="0" distL="114300" distR="114300" simplePos="0" relativeHeight="251660288" behindDoc="0" locked="0" layoutInCell="1" allowOverlap="1" wp14:anchorId="757656F0" wp14:editId="5E06FFC7">
            <wp:simplePos x="0" y="0"/>
            <wp:positionH relativeFrom="column">
              <wp:posOffset>5853430</wp:posOffset>
            </wp:positionH>
            <wp:positionV relativeFrom="page">
              <wp:posOffset>8048625</wp:posOffset>
            </wp:positionV>
            <wp:extent cx="723900" cy="1727200"/>
            <wp:effectExtent l="0" t="0" r="0" b="6350"/>
            <wp:wrapNone/>
            <wp:docPr id="3" name="Bilde 3" descr="halvt 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lvt bl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900" cy="17272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930686" w:rsidRPr="00930686">
        <w:rPr>
          <w:lang w:val="en-US"/>
        </w:rPr>
        <w:t>Data flow</w:t>
      </w:r>
    </w:p>
    <w:p w14:paraId="6593010A" w14:textId="57769410" w:rsidR="00930686" w:rsidRPr="00930686" w:rsidRDefault="00930686" w:rsidP="00930686">
      <w:pPr>
        <w:rPr>
          <w:lang w:val="en-US"/>
        </w:rPr>
      </w:pPr>
      <w:r w:rsidRPr="00930686">
        <w:rPr>
          <w:lang w:val="en-US"/>
        </w:rPr>
        <w:t>The system should be deployed as a cloud service. The program should ping the virtual machines that it is configured to monitor and register the response. It should also query the database and verify steady data acquisition by checking the latest timestamps. If anything is wrong with either of these services,</w:t>
      </w:r>
      <w:r w:rsidR="006B32DE">
        <w:rPr>
          <w:lang w:val="en-US"/>
        </w:rPr>
        <w:t xml:space="preserve"> then</w:t>
      </w:r>
      <w:r w:rsidRPr="00930686">
        <w:rPr>
          <w:lang w:val="en-US"/>
        </w:rPr>
        <w:t xml:space="preserve"> </w:t>
      </w:r>
      <w:r w:rsidR="005D430A">
        <w:rPr>
          <w:lang w:val="en-US"/>
        </w:rPr>
        <w:t>that</w:t>
      </w:r>
      <w:r w:rsidRPr="00930686">
        <w:rPr>
          <w:lang w:val="en-US"/>
        </w:rPr>
        <w:t xml:space="preserve"> information should be pushed to the chat bot. Only one chat message should be shared by the chat bot when an error occurs, this error does not </w:t>
      </w:r>
      <w:r w:rsidR="005D430A">
        <w:rPr>
          <w:lang w:val="en-US"/>
        </w:rPr>
        <w:t>need</w:t>
      </w:r>
      <w:r w:rsidRPr="00930686">
        <w:rPr>
          <w:lang w:val="en-US"/>
        </w:rPr>
        <w:t xml:space="preserve"> be acknowledged. The bot should continue to scan for problems and should be able to inform of additional or simultaneous errors. When a problem is resolved it should</w:t>
      </w:r>
      <w:r w:rsidR="00BB4E69">
        <w:rPr>
          <w:lang w:val="en-US"/>
        </w:rPr>
        <w:t xml:space="preserve">, </w:t>
      </w:r>
      <w:r w:rsidRPr="00930686">
        <w:rPr>
          <w:lang w:val="en-US"/>
        </w:rPr>
        <w:t>additionally</w:t>
      </w:r>
      <w:r w:rsidR="00BB4E69">
        <w:rPr>
          <w:lang w:val="en-US"/>
        </w:rPr>
        <w:t>,</w:t>
      </w:r>
      <w:r w:rsidRPr="00930686">
        <w:rPr>
          <w:lang w:val="en-US"/>
        </w:rPr>
        <w:t xml:space="preserve"> inform of this.</w:t>
      </w:r>
    </w:p>
    <w:sectPr w:rsidR="00930686" w:rsidRPr="00930686" w:rsidSect="000F6C5D">
      <w:headerReference w:type="default" r:id="rId12"/>
      <w:pgSz w:w="11906" w:h="16838"/>
      <w:pgMar w:top="1417" w:right="1417" w:bottom="1417" w:left="1417" w:header="708" w:footer="1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D8DF6" w14:textId="77777777" w:rsidR="00B021CD" w:rsidRDefault="00B021CD" w:rsidP="002003C9">
      <w:pPr>
        <w:spacing w:after="0" w:line="240" w:lineRule="auto"/>
      </w:pPr>
      <w:r>
        <w:separator/>
      </w:r>
    </w:p>
  </w:endnote>
  <w:endnote w:type="continuationSeparator" w:id="0">
    <w:p w14:paraId="429C4708" w14:textId="77777777" w:rsidR="00B021CD" w:rsidRDefault="00B021CD" w:rsidP="0020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1C2FB" w14:textId="77777777" w:rsidR="00B021CD" w:rsidRDefault="00B021CD" w:rsidP="002003C9">
      <w:pPr>
        <w:spacing w:after="0" w:line="240" w:lineRule="auto"/>
      </w:pPr>
      <w:r>
        <w:separator/>
      </w:r>
    </w:p>
  </w:footnote>
  <w:footnote w:type="continuationSeparator" w:id="0">
    <w:p w14:paraId="2F08C58F" w14:textId="77777777" w:rsidR="00B021CD" w:rsidRDefault="00B021CD" w:rsidP="00200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F862" w14:textId="77777777" w:rsidR="002003C9" w:rsidRDefault="009F40A5">
    <w:pPr>
      <w:pStyle w:val="Header"/>
    </w:pPr>
    <w:r>
      <w:rPr>
        <w:noProof/>
        <w:lang w:eastAsia="nb-NO"/>
      </w:rPr>
      <w:drawing>
        <wp:anchor distT="0" distB="0" distL="114300" distR="114300" simplePos="0" relativeHeight="251660288" behindDoc="1" locked="0" layoutInCell="1" allowOverlap="1" wp14:anchorId="1D56AA7E" wp14:editId="20D76F9A">
          <wp:simplePos x="0" y="0"/>
          <wp:positionH relativeFrom="column">
            <wp:posOffset>1692898</wp:posOffset>
          </wp:positionH>
          <wp:positionV relativeFrom="paragraph">
            <wp:posOffset>152484</wp:posOffset>
          </wp:positionV>
          <wp:extent cx="1257300" cy="217805"/>
          <wp:effectExtent l="0" t="0" r="0" b="0"/>
          <wp:wrapNone/>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217805"/>
                  </a:xfrm>
                  <a:prstGeom prst="rect">
                    <a:avLst/>
                  </a:prstGeom>
                  <a:noFill/>
                  <a:ln>
                    <a:noFill/>
                  </a:ln>
                </pic:spPr>
              </pic:pic>
            </a:graphicData>
          </a:graphic>
          <wp14:sizeRelH relativeFrom="page">
            <wp14:pctWidth>0</wp14:pctWidth>
          </wp14:sizeRelH>
          <wp14:sizeRelV relativeFrom="page">
            <wp14:pctHeight>0</wp14:pctHeight>
          </wp14:sizeRelV>
        </wp:anchor>
      </w:drawing>
    </w:r>
    <w:r w:rsidR="00F15CA8">
      <w:rPr>
        <w:noProof/>
        <w:lang w:eastAsia="nb-NO"/>
      </w:rPr>
      <w:drawing>
        <wp:anchor distT="0" distB="0" distL="114300" distR="114300" simplePos="0" relativeHeight="251659264" behindDoc="0" locked="0" layoutInCell="1" allowOverlap="1" wp14:anchorId="03E139E5" wp14:editId="7276BC96">
          <wp:simplePos x="0" y="0"/>
          <wp:positionH relativeFrom="column">
            <wp:posOffset>23231</wp:posOffset>
          </wp:positionH>
          <wp:positionV relativeFrom="paragraph">
            <wp:posOffset>-35511</wp:posOffset>
          </wp:positionV>
          <wp:extent cx="1576969" cy="523380"/>
          <wp:effectExtent l="0" t="0" r="4445" b="0"/>
          <wp:wrapNone/>
          <wp:docPr id="14" name="Bilde 14" descr="C:\Users\idagut\AppData\Local\Microsoft\Windows\INetCache\Content.Word\Lindum_logo_farger uten bakgru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idagut\AppData\Local\Microsoft\Windows\INetCache\Content.Word\Lindum_logo_farger uten bakgrunn.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7719" cy="5435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CEA855" w14:textId="77777777" w:rsidR="002003C9" w:rsidRDefault="002003C9">
    <w:pPr>
      <w:pStyle w:val="Header"/>
    </w:pPr>
  </w:p>
  <w:p w14:paraId="521CB1D3" w14:textId="77777777" w:rsidR="002003C9" w:rsidRDefault="002003C9">
    <w:pPr>
      <w:pStyle w:val="Header"/>
    </w:pPr>
  </w:p>
  <w:p w14:paraId="31DEC98A" w14:textId="77777777" w:rsidR="002003C9" w:rsidRDefault="002003C9">
    <w:pPr>
      <w:pStyle w:val="Header"/>
    </w:pPr>
  </w:p>
  <w:p w14:paraId="4AE67D76" w14:textId="77777777" w:rsidR="002003C9" w:rsidRDefault="00200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A7AC7"/>
    <w:multiLevelType w:val="hybridMultilevel"/>
    <w:tmpl w:val="ACA01C82"/>
    <w:lvl w:ilvl="0" w:tplc="F71ECA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524"/>
    <w:rsid w:val="00007FBA"/>
    <w:rsid w:val="00023BA1"/>
    <w:rsid w:val="000333F7"/>
    <w:rsid w:val="000500D6"/>
    <w:rsid w:val="00050CE6"/>
    <w:rsid w:val="00052EBB"/>
    <w:rsid w:val="00061194"/>
    <w:rsid w:val="00062C7C"/>
    <w:rsid w:val="00073F87"/>
    <w:rsid w:val="000914D5"/>
    <w:rsid w:val="00091F47"/>
    <w:rsid w:val="000A36DC"/>
    <w:rsid w:val="000A604F"/>
    <w:rsid w:val="000A775F"/>
    <w:rsid w:val="000B4A48"/>
    <w:rsid w:val="000B7BD4"/>
    <w:rsid w:val="000C3062"/>
    <w:rsid w:val="000C5F17"/>
    <w:rsid w:val="000D5D49"/>
    <w:rsid w:val="000F0442"/>
    <w:rsid w:val="000F1E1C"/>
    <w:rsid w:val="000F6C5D"/>
    <w:rsid w:val="00101294"/>
    <w:rsid w:val="00106E73"/>
    <w:rsid w:val="00112135"/>
    <w:rsid w:val="001531BF"/>
    <w:rsid w:val="00162906"/>
    <w:rsid w:val="00167187"/>
    <w:rsid w:val="001702D1"/>
    <w:rsid w:val="001A3BE0"/>
    <w:rsid w:val="001B3EF6"/>
    <w:rsid w:val="001C2297"/>
    <w:rsid w:val="001C3ADF"/>
    <w:rsid w:val="001D6B4F"/>
    <w:rsid w:val="001E2E3A"/>
    <w:rsid w:val="001E4AF5"/>
    <w:rsid w:val="001E70D1"/>
    <w:rsid w:val="001E750E"/>
    <w:rsid w:val="002003C9"/>
    <w:rsid w:val="00200ED8"/>
    <w:rsid w:val="00206AC8"/>
    <w:rsid w:val="002221DD"/>
    <w:rsid w:val="0022286E"/>
    <w:rsid w:val="002238DE"/>
    <w:rsid w:val="002471BA"/>
    <w:rsid w:val="00247560"/>
    <w:rsid w:val="00250E5F"/>
    <w:rsid w:val="00252DE5"/>
    <w:rsid w:val="00260491"/>
    <w:rsid w:val="00260672"/>
    <w:rsid w:val="002646D4"/>
    <w:rsid w:val="00264A8D"/>
    <w:rsid w:val="00267BB7"/>
    <w:rsid w:val="00270248"/>
    <w:rsid w:val="00274B8D"/>
    <w:rsid w:val="00275031"/>
    <w:rsid w:val="00275E27"/>
    <w:rsid w:val="00290E62"/>
    <w:rsid w:val="00291938"/>
    <w:rsid w:val="00293B70"/>
    <w:rsid w:val="002A7C87"/>
    <w:rsid w:val="002B208A"/>
    <w:rsid w:val="002B2AA6"/>
    <w:rsid w:val="002D06D9"/>
    <w:rsid w:val="002E62E2"/>
    <w:rsid w:val="00300634"/>
    <w:rsid w:val="003020B6"/>
    <w:rsid w:val="00303EE4"/>
    <w:rsid w:val="00307998"/>
    <w:rsid w:val="00311441"/>
    <w:rsid w:val="00315F06"/>
    <w:rsid w:val="003214C9"/>
    <w:rsid w:val="00323577"/>
    <w:rsid w:val="00332053"/>
    <w:rsid w:val="003437E7"/>
    <w:rsid w:val="00347396"/>
    <w:rsid w:val="00361FFA"/>
    <w:rsid w:val="0036250A"/>
    <w:rsid w:val="00364A7D"/>
    <w:rsid w:val="00373761"/>
    <w:rsid w:val="0038010F"/>
    <w:rsid w:val="003965D2"/>
    <w:rsid w:val="003A5075"/>
    <w:rsid w:val="003B0363"/>
    <w:rsid w:val="003B447F"/>
    <w:rsid w:val="003B6087"/>
    <w:rsid w:val="003C002F"/>
    <w:rsid w:val="003C1E31"/>
    <w:rsid w:val="003C2932"/>
    <w:rsid w:val="003C306E"/>
    <w:rsid w:val="003C40D7"/>
    <w:rsid w:val="003C528D"/>
    <w:rsid w:val="003D57CE"/>
    <w:rsid w:val="003D5FAC"/>
    <w:rsid w:val="003E3303"/>
    <w:rsid w:val="003F49A2"/>
    <w:rsid w:val="003F5951"/>
    <w:rsid w:val="00401367"/>
    <w:rsid w:val="00407D2B"/>
    <w:rsid w:val="00412B81"/>
    <w:rsid w:val="004154AC"/>
    <w:rsid w:val="00420ADB"/>
    <w:rsid w:val="00424362"/>
    <w:rsid w:val="0043275A"/>
    <w:rsid w:val="00440B09"/>
    <w:rsid w:val="00461A56"/>
    <w:rsid w:val="0048561D"/>
    <w:rsid w:val="00491A37"/>
    <w:rsid w:val="00493F20"/>
    <w:rsid w:val="00494951"/>
    <w:rsid w:val="00495193"/>
    <w:rsid w:val="004A254A"/>
    <w:rsid w:val="004B635C"/>
    <w:rsid w:val="0050502F"/>
    <w:rsid w:val="005166CA"/>
    <w:rsid w:val="00521D58"/>
    <w:rsid w:val="005235E2"/>
    <w:rsid w:val="00534601"/>
    <w:rsid w:val="00540704"/>
    <w:rsid w:val="00551BF2"/>
    <w:rsid w:val="00556A3D"/>
    <w:rsid w:val="00563A5E"/>
    <w:rsid w:val="00563F02"/>
    <w:rsid w:val="00567FDD"/>
    <w:rsid w:val="00570D37"/>
    <w:rsid w:val="005726B5"/>
    <w:rsid w:val="00572B7D"/>
    <w:rsid w:val="00576CFE"/>
    <w:rsid w:val="00581ACD"/>
    <w:rsid w:val="00587AD3"/>
    <w:rsid w:val="00590471"/>
    <w:rsid w:val="00593224"/>
    <w:rsid w:val="005A047D"/>
    <w:rsid w:val="005B1E3B"/>
    <w:rsid w:val="005B32BE"/>
    <w:rsid w:val="005B766A"/>
    <w:rsid w:val="005C2492"/>
    <w:rsid w:val="005C355B"/>
    <w:rsid w:val="005C40D7"/>
    <w:rsid w:val="005D178C"/>
    <w:rsid w:val="005D430A"/>
    <w:rsid w:val="005F47F2"/>
    <w:rsid w:val="005F5B74"/>
    <w:rsid w:val="00600AE1"/>
    <w:rsid w:val="0060519B"/>
    <w:rsid w:val="00620330"/>
    <w:rsid w:val="00625B31"/>
    <w:rsid w:val="00632589"/>
    <w:rsid w:val="00632C79"/>
    <w:rsid w:val="00653DA6"/>
    <w:rsid w:val="00656AAB"/>
    <w:rsid w:val="00657DEE"/>
    <w:rsid w:val="006706E9"/>
    <w:rsid w:val="00671D6E"/>
    <w:rsid w:val="00675F6A"/>
    <w:rsid w:val="00681EA8"/>
    <w:rsid w:val="00692BE9"/>
    <w:rsid w:val="00693F88"/>
    <w:rsid w:val="006946F5"/>
    <w:rsid w:val="0069720F"/>
    <w:rsid w:val="006A3B21"/>
    <w:rsid w:val="006B32DE"/>
    <w:rsid w:val="006D1032"/>
    <w:rsid w:val="006D4D96"/>
    <w:rsid w:val="006E2DED"/>
    <w:rsid w:val="006E4E0D"/>
    <w:rsid w:val="006F5EB7"/>
    <w:rsid w:val="006F64A1"/>
    <w:rsid w:val="007003B2"/>
    <w:rsid w:val="007036A7"/>
    <w:rsid w:val="00705443"/>
    <w:rsid w:val="00732B59"/>
    <w:rsid w:val="00764E6D"/>
    <w:rsid w:val="007655A0"/>
    <w:rsid w:val="0076590E"/>
    <w:rsid w:val="00777073"/>
    <w:rsid w:val="00781037"/>
    <w:rsid w:val="00790282"/>
    <w:rsid w:val="007A05EE"/>
    <w:rsid w:val="007A1601"/>
    <w:rsid w:val="007B0D57"/>
    <w:rsid w:val="007C42D2"/>
    <w:rsid w:val="007D64BA"/>
    <w:rsid w:val="007E1AA8"/>
    <w:rsid w:val="007E2116"/>
    <w:rsid w:val="007F4941"/>
    <w:rsid w:val="007F560C"/>
    <w:rsid w:val="007F6EB1"/>
    <w:rsid w:val="008054CB"/>
    <w:rsid w:val="00807524"/>
    <w:rsid w:val="008077A8"/>
    <w:rsid w:val="00835AA4"/>
    <w:rsid w:val="00860A56"/>
    <w:rsid w:val="00864E10"/>
    <w:rsid w:val="0088236F"/>
    <w:rsid w:val="00896278"/>
    <w:rsid w:val="008A3115"/>
    <w:rsid w:val="008A4EE6"/>
    <w:rsid w:val="008B4A64"/>
    <w:rsid w:val="008B4BFE"/>
    <w:rsid w:val="008C1B58"/>
    <w:rsid w:val="008C66EC"/>
    <w:rsid w:val="008E307E"/>
    <w:rsid w:val="008E4732"/>
    <w:rsid w:val="008F21B1"/>
    <w:rsid w:val="008F7707"/>
    <w:rsid w:val="0090065C"/>
    <w:rsid w:val="009057D5"/>
    <w:rsid w:val="009148FA"/>
    <w:rsid w:val="0092071C"/>
    <w:rsid w:val="00930686"/>
    <w:rsid w:val="00933D8F"/>
    <w:rsid w:val="00935661"/>
    <w:rsid w:val="00935D4F"/>
    <w:rsid w:val="0094571C"/>
    <w:rsid w:val="00947CD8"/>
    <w:rsid w:val="00947DA0"/>
    <w:rsid w:val="00954830"/>
    <w:rsid w:val="00960A2A"/>
    <w:rsid w:val="00965239"/>
    <w:rsid w:val="00983B96"/>
    <w:rsid w:val="009840F7"/>
    <w:rsid w:val="00994570"/>
    <w:rsid w:val="009A0F85"/>
    <w:rsid w:val="009A1990"/>
    <w:rsid w:val="009A1DAD"/>
    <w:rsid w:val="009A66B6"/>
    <w:rsid w:val="009C4206"/>
    <w:rsid w:val="009C6308"/>
    <w:rsid w:val="009D031B"/>
    <w:rsid w:val="009D11FE"/>
    <w:rsid w:val="009D3DC0"/>
    <w:rsid w:val="009F0EEE"/>
    <w:rsid w:val="009F40A5"/>
    <w:rsid w:val="009F63C4"/>
    <w:rsid w:val="00A01BF5"/>
    <w:rsid w:val="00A173D1"/>
    <w:rsid w:val="00A25226"/>
    <w:rsid w:val="00A31AC6"/>
    <w:rsid w:val="00A323BB"/>
    <w:rsid w:val="00A367B7"/>
    <w:rsid w:val="00A36CA1"/>
    <w:rsid w:val="00A40354"/>
    <w:rsid w:val="00A42D27"/>
    <w:rsid w:val="00A467D7"/>
    <w:rsid w:val="00A527FA"/>
    <w:rsid w:val="00A57C9D"/>
    <w:rsid w:val="00A604C7"/>
    <w:rsid w:val="00A61F27"/>
    <w:rsid w:val="00A7144D"/>
    <w:rsid w:val="00A74A44"/>
    <w:rsid w:val="00A755AA"/>
    <w:rsid w:val="00A764E7"/>
    <w:rsid w:val="00A768C4"/>
    <w:rsid w:val="00A768F1"/>
    <w:rsid w:val="00A9079F"/>
    <w:rsid w:val="00A94C29"/>
    <w:rsid w:val="00A96170"/>
    <w:rsid w:val="00AC08DE"/>
    <w:rsid w:val="00AD4A29"/>
    <w:rsid w:val="00AD5936"/>
    <w:rsid w:val="00B021CD"/>
    <w:rsid w:val="00B137B4"/>
    <w:rsid w:val="00B139E8"/>
    <w:rsid w:val="00B17278"/>
    <w:rsid w:val="00B311B3"/>
    <w:rsid w:val="00B37ACC"/>
    <w:rsid w:val="00B45252"/>
    <w:rsid w:val="00B64024"/>
    <w:rsid w:val="00B66035"/>
    <w:rsid w:val="00B7119E"/>
    <w:rsid w:val="00B73FF0"/>
    <w:rsid w:val="00B7673E"/>
    <w:rsid w:val="00B85340"/>
    <w:rsid w:val="00BB020D"/>
    <w:rsid w:val="00BB4E69"/>
    <w:rsid w:val="00BB5268"/>
    <w:rsid w:val="00BE450C"/>
    <w:rsid w:val="00BF0DB0"/>
    <w:rsid w:val="00BF21FB"/>
    <w:rsid w:val="00BF2D80"/>
    <w:rsid w:val="00C16F57"/>
    <w:rsid w:val="00C21FA9"/>
    <w:rsid w:val="00C31A70"/>
    <w:rsid w:val="00C4065E"/>
    <w:rsid w:val="00C4068A"/>
    <w:rsid w:val="00C41FA7"/>
    <w:rsid w:val="00C449C0"/>
    <w:rsid w:val="00C46CBB"/>
    <w:rsid w:val="00C64BF4"/>
    <w:rsid w:val="00C65E0B"/>
    <w:rsid w:val="00C71E3F"/>
    <w:rsid w:val="00C76904"/>
    <w:rsid w:val="00C837E7"/>
    <w:rsid w:val="00CA3376"/>
    <w:rsid w:val="00CA6C9F"/>
    <w:rsid w:val="00CB47E5"/>
    <w:rsid w:val="00CC025A"/>
    <w:rsid w:val="00CC452F"/>
    <w:rsid w:val="00CD3555"/>
    <w:rsid w:val="00CE48E4"/>
    <w:rsid w:val="00CF52C4"/>
    <w:rsid w:val="00CF5E72"/>
    <w:rsid w:val="00CF768A"/>
    <w:rsid w:val="00D002EC"/>
    <w:rsid w:val="00D01A60"/>
    <w:rsid w:val="00D12F2F"/>
    <w:rsid w:val="00D14DC2"/>
    <w:rsid w:val="00D17E81"/>
    <w:rsid w:val="00D22BAD"/>
    <w:rsid w:val="00D34E63"/>
    <w:rsid w:val="00D36719"/>
    <w:rsid w:val="00D37A01"/>
    <w:rsid w:val="00D45680"/>
    <w:rsid w:val="00D60A68"/>
    <w:rsid w:val="00D64829"/>
    <w:rsid w:val="00D676CC"/>
    <w:rsid w:val="00D74ACA"/>
    <w:rsid w:val="00DA6121"/>
    <w:rsid w:val="00DB2D10"/>
    <w:rsid w:val="00DB63E7"/>
    <w:rsid w:val="00DD3BEA"/>
    <w:rsid w:val="00DD53B4"/>
    <w:rsid w:val="00DE461B"/>
    <w:rsid w:val="00DE59E3"/>
    <w:rsid w:val="00DF1122"/>
    <w:rsid w:val="00DF3165"/>
    <w:rsid w:val="00E23468"/>
    <w:rsid w:val="00E239D8"/>
    <w:rsid w:val="00E2560C"/>
    <w:rsid w:val="00E31CBF"/>
    <w:rsid w:val="00E40412"/>
    <w:rsid w:val="00E41A21"/>
    <w:rsid w:val="00E43696"/>
    <w:rsid w:val="00E57109"/>
    <w:rsid w:val="00E67ED4"/>
    <w:rsid w:val="00E71D9F"/>
    <w:rsid w:val="00E71DAF"/>
    <w:rsid w:val="00E779DB"/>
    <w:rsid w:val="00E86A6B"/>
    <w:rsid w:val="00E87911"/>
    <w:rsid w:val="00E965CC"/>
    <w:rsid w:val="00EA1EA1"/>
    <w:rsid w:val="00EB388B"/>
    <w:rsid w:val="00EB57BF"/>
    <w:rsid w:val="00EB6DD8"/>
    <w:rsid w:val="00EC7AFA"/>
    <w:rsid w:val="00ED6B04"/>
    <w:rsid w:val="00EE1BCB"/>
    <w:rsid w:val="00EE53C9"/>
    <w:rsid w:val="00EF72D5"/>
    <w:rsid w:val="00EF7646"/>
    <w:rsid w:val="00F00C8C"/>
    <w:rsid w:val="00F07942"/>
    <w:rsid w:val="00F15CA8"/>
    <w:rsid w:val="00F20165"/>
    <w:rsid w:val="00F24B25"/>
    <w:rsid w:val="00F33DE7"/>
    <w:rsid w:val="00F45088"/>
    <w:rsid w:val="00F45AC4"/>
    <w:rsid w:val="00F47571"/>
    <w:rsid w:val="00F51040"/>
    <w:rsid w:val="00F62796"/>
    <w:rsid w:val="00F64310"/>
    <w:rsid w:val="00F71754"/>
    <w:rsid w:val="00F81BB0"/>
    <w:rsid w:val="00F8487B"/>
    <w:rsid w:val="00F91577"/>
    <w:rsid w:val="00FA0C4A"/>
    <w:rsid w:val="00FB0383"/>
    <w:rsid w:val="00FB20DA"/>
    <w:rsid w:val="00FC2370"/>
    <w:rsid w:val="00FC289F"/>
    <w:rsid w:val="00FC49E6"/>
    <w:rsid w:val="00FE6A4F"/>
    <w:rsid w:val="00FF760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EB4F3"/>
  <w15:chartTrackingRefBased/>
  <w15:docId w15:val="{DD6D1E1D-C836-4A7C-9642-1DE71ADD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4A1"/>
    <w:rPr>
      <w:sz w:val="24"/>
    </w:rPr>
  </w:style>
  <w:style w:type="paragraph" w:styleId="Heading1">
    <w:name w:val="heading 1"/>
    <w:basedOn w:val="Normal"/>
    <w:next w:val="Normal"/>
    <w:link w:val="Heading1Char"/>
    <w:uiPriority w:val="9"/>
    <w:qFormat/>
    <w:rsid w:val="001A3B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03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3C9"/>
  </w:style>
  <w:style w:type="paragraph" w:styleId="Footer">
    <w:name w:val="footer"/>
    <w:basedOn w:val="Normal"/>
    <w:link w:val="FooterChar"/>
    <w:uiPriority w:val="99"/>
    <w:unhideWhenUsed/>
    <w:rsid w:val="002003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3C9"/>
  </w:style>
  <w:style w:type="character" w:styleId="PlaceholderText">
    <w:name w:val="Placeholder Text"/>
    <w:basedOn w:val="DefaultParagraphFont"/>
    <w:uiPriority w:val="99"/>
    <w:semiHidden/>
    <w:rsid w:val="002003C9"/>
    <w:rPr>
      <w:color w:val="808080"/>
    </w:rPr>
  </w:style>
  <w:style w:type="character" w:customStyle="1" w:styleId="Stil1">
    <w:name w:val="Stil1"/>
    <w:basedOn w:val="DefaultParagraphFont"/>
    <w:uiPriority w:val="1"/>
    <w:rsid w:val="00CC025A"/>
    <w:rPr>
      <w:b/>
    </w:rPr>
  </w:style>
  <w:style w:type="character" w:styleId="Hyperlink">
    <w:name w:val="Hyperlink"/>
    <w:basedOn w:val="DefaultParagraphFont"/>
    <w:uiPriority w:val="99"/>
    <w:unhideWhenUsed/>
    <w:rsid w:val="000F6C5D"/>
    <w:rPr>
      <w:color w:val="0563C1" w:themeColor="hyperlink"/>
      <w:u w:val="single"/>
    </w:rPr>
  </w:style>
  <w:style w:type="character" w:customStyle="1" w:styleId="Stil2">
    <w:name w:val="Stil2"/>
    <w:basedOn w:val="DefaultParagraphFont"/>
    <w:uiPriority w:val="1"/>
    <w:rsid w:val="000F6C5D"/>
    <w:rPr>
      <w:b/>
    </w:rPr>
  </w:style>
  <w:style w:type="character" w:customStyle="1" w:styleId="Stil3">
    <w:name w:val="Stil3"/>
    <w:basedOn w:val="DefaultParagraphFont"/>
    <w:uiPriority w:val="1"/>
    <w:rsid w:val="000F6C5D"/>
    <w:rPr>
      <w:rFonts w:ascii="Arial" w:hAnsi="Arial"/>
      <w:sz w:val="28"/>
    </w:rPr>
  </w:style>
  <w:style w:type="paragraph" w:styleId="BalloonText">
    <w:name w:val="Balloon Text"/>
    <w:basedOn w:val="Normal"/>
    <w:link w:val="BalloonTextChar"/>
    <w:uiPriority w:val="99"/>
    <w:semiHidden/>
    <w:unhideWhenUsed/>
    <w:rsid w:val="007F5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60C"/>
    <w:rPr>
      <w:rFonts w:ascii="Segoe UI" w:hAnsi="Segoe UI" w:cs="Segoe UI"/>
      <w:sz w:val="18"/>
      <w:szCs w:val="18"/>
    </w:rPr>
  </w:style>
  <w:style w:type="character" w:customStyle="1" w:styleId="Lindum">
    <w:name w:val="Lindum"/>
    <w:basedOn w:val="DefaultParagraphFont"/>
    <w:uiPriority w:val="1"/>
    <w:qFormat/>
    <w:rsid w:val="00F45AC4"/>
    <w:rPr>
      <w:rFonts w:ascii="Arial" w:hAnsi="Arial"/>
      <w:color w:val="4F8636"/>
    </w:rPr>
  </w:style>
  <w:style w:type="paragraph" w:styleId="Title">
    <w:name w:val="Title"/>
    <w:basedOn w:val="Normal"/>
    <w:next w:val="Normal"/>
    <w:link w:val="TitleChar"/>
    <w:uiPriority w:val="10"/>
    <w:qFormat/>
    <w:rsid w:val="00947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D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3BE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4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6">
    <w:name w:val="Grid Table 2 Accent 6"/>
    <w:basedOn w:val="TableNormal"/>
    <w:uiPriority w:val="47"/>
    <w:rsid w:val="006F64A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6F64A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7F6EB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F6EB1"/>
    <w:rPr>
      <w:color w:val="605E5C"/>
      <w:shd w:val="clear" w:color="auto" w:fill="E1DFDD"/>
    </w:rPr>
  </w:style>
  <w:style w:type="paragraph" w:styleId="ListParagraph">
    <w:name w:val="List Paragraph"/>
    <w:basedOn w:val="Normal"/>
    <w:uiPriority w:val="34"/>
    <w:qFormat/>
    <w:rsid w:val="00E57109"/>
    <w:pPr>
      <w:ind w:left="720"/>
      <w:contextualSpacing/>
    </w:pPr>
  </w:style>
  <w:style w:type="table" w:styleId="GridTable4-Accent1">
    <w:name w:val="Grid Table 4 Accent 1"/>
    <w:basedOn w:val="TableNormal"/>
    <w:uiPriority w:val="49"/>
    <w:rsid w:val="00BF2D8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5943">
      <w:bodyDiv w:val="1"/>
      <w:marLeft w:val="0"/>
      <w:marRight w:val="0"/>
      <w:marTop w:val="0"/>
      <w:marBottom w:val="0"/>
      <w:divBdr>
        <w:top w:val="none" w:sz="0" w:space="0" w:color="auto"/>
        <w:left w:val="none" w:sz="0" w:space="0" w:color="auto"/>
        <w:bottom w:val="none" w:sz="0" w:space="0" w:color="auto"/>
        <w:right w:val="none" w:sz="0" w:space="0" w:color="auto"/>
      </w:divBdr>
      <w:divsChild>
        <w:div w:id="1361398519">
          <w:marLeft w:val="0"/>
          <w:marRight w:val="0"/>
          <w:marTop w:val="0"/>
          <w:marBottom w:val="0"/>
          <w:divBdr>
            <w:top w:val="none" w:sz="0" w:space="0" w:color="auto"/>
            <w:left w:val="none" w:sz="0" w:space="0" w:color="auto"/>
            <w:bottom w:val="none" w:sz="0" w:space="0" w:color="auto"/>
            <w:right w:val="none" w:sz="0" w:space="0" w:color="auto"/>
          </w:divBdr>
          <w:divsChild>
            <w:div w:id="1818375268">
              <w:marLeft w:val="0"/>
              <w:marRight w:val="0"/>
              <w:marTop w:val="0"/>
              <w:marBottom w:val="0"/>
              <w:divBdr>
                <w:top w:val="none" w:sz="0" w:space="0" w:color="auto"/>
                <w:left w:val="none" w:sz="0" w:space="0" w:color="auto"/>
                <w:bottom w:val="none" w:sz="0" w:space="0" w:color="auto"/>
                <w:right w:val="none" w:sz="0" w:space="0" w:color="auto"/>
              </w:divBdr>
            </w:div>
            <w:div w:id="107089484">
              <w:marLeft w:val="0"/>
              <w:marRight w:val="0"/>
              <w:marTop w:val="0"/>
              <w:marBottom w:val="0"/>
              <w:divBdr>
                <w:top w:val="none" w:sz="0" w:space="0" w:color="auto"/>
                <w:left w:val="none" w:sz="0" w:space="0" w:color="auto"/>
                <w:bottom w:val="none" w:sz="0" w:space="0" w:color="auto"/>
                <w:right w:val="none" w:sz="0" w:space="0" w:color="auto"/>
              </w:divBdr>
            </w:div>
            <w:div w:id="31463061">
              <w:marLeft w:val="0"/>
              <w:marRight w:val="0"/>
              <w:marTop w:val="0"/>
              <w:marBottom w:val="0"/>
              <w:divBdr>
                <w:top w:val="none" w:sz="0" w:space="0" w:color="auto"/>
                <w:left w:val="none" w:sz="0" w:space="0" w:color="auto"/>
                <w:bottom w:val="none" w:sz="0" w:space="0" w:color="auto"/>
                <w:right w:val="none" w:sz="0" w:space="0" w:color="auto"/>
              </w:divBdr>
            </w:div>
            <w:div w:id="1884712769">
              <w:marLeft w:val="0"/>
              <w:marRight w:val="0"/>
              <w:marTop w:val="0"/>
              <w:marBottom w:val="0"/>
              <w:divBdr>
                <w:top w:val="none" w:sz="0" w:space="0" w:color="auto"/>
                <w:left w:val="none" w:sz="0" w:space="0" w:color="auto"/>
                <w:bottom w:val="none" w:sz="0" w:space="0" w:color="auto"/>
                <w:right w:val="none" w:sz="0" w:space="0" w:color="auto"/>
              </w:divBdr>
            </w:div>
            <w:div w:id="1167476958">
              <w:marLeft w:val="0"/>
              <w:marRight w:val="0"/>
              <w:marTop w:val="0"/>
              <w:marBottom w:val="0"/>
              <w:divBdr>
                <w:top w:val="none" w:sz="0" w:space="0" w:color="auto"/>
                <w:left w:val="none" w:sz="0" w:space="0" w:color="auto"/>
                <w:bottom w:val="none" w:sz="0" w:space="0" w:color="auto"/>
                <w:right w:val="none" w:sz="0" w:space="0" w:color="auto"/>
              </w:divBdr>
            </w:div>
            <w:div w:id="2028173580">
              <w:marLeft w:val="0"/>
              <w:marRight w:val="0"/>
              <w:marTop w:val="0"/>
              <w:marBottom w:val="0"/>
              <w:divBdr>
                <w:top w:val="none" w:sz="0" w:space="0" w:color="auto"/>
                <w:left w:val="none" w:sz="0" w:space="0" w:color="auto"/>
                <w:bottom w:val="none" w:sz="0" w:space="0" w:color="auto"/>
                <w:right w:val="none" w:sz="0" w:space="0" w:color="auto"/>
              </w:divBdr>
            </w:div>
            <w:div w:id="1559239839">
              <w:marLeft w:val="0"/>
              <w:marRight w:val="0"/>
              <w:marTop w:val="0"/>
              <w:marBottom w:val="0"/>
              <w:divBdr>
                <w:top w:val="none" w:sz="0" w:space="0" w:color="auto"/>
                <w:left w:val="none" w:sz="0" w:space="0" w:color="auto"/>
                <w:bottom w:val="none" w:sz="0" w:space="0" w:color="auto"/>
                <w:right w:val="none" w:sz="0" w:space="0" w:color="auto"/>
              </w:divBdr>
            </w:div>
            <w:div w:id="2106149547">
              <w:marLeft w:val="0"/>
              <w:marRight w:val="0"/>
              <w:marTop w:val="0"/>
              <w:marBottom w:val="0"/>
              <w:divBdr>
                <w:top w:val="none" w:sz="0" w:space="0" w:color="auto"/>
                <w:left w:val="none" w:sz="0" w:space="0" w:color="auto"/>
                <w:bottom w:val="none" w:sz="0" w:space="0" w:color="auto"/>
                <w:right w:val="none" w:sz="0" w:space="0" w:color="auto"/>
              </w:divBdr>
            </w:div>
            <w:div w:id="647172873">
              <w:marLeft w:val="0"/>
              <w:marRight w:val="0"/>
              <w:marTop w:val="0"/>
              <w:marBottom w:val="0"/>
              <w:divBdr>
                <w:top w:val="none" w:sz="0" w:space="0" w:color="auto"/>
                <w:left w:val="none" w:sz="0" w:space="0" w:color="auto"/>
                <w:bottom w:val="none" w:sz="0" w:space="0" w:color="auto"/>
                <w:right w:val="none" w:sz="0" w:space="0" w:color="auto"/>
              </w:divBdr>
            </w:div>
            <w:div w:id="1104958047">
              <w:marLeft w:val="0"/>
              <w:marRight w:val="0"/>
              <w:marTop w:val="0"/>
              <w:marBottom w:val="0"/>
              <w:divBdr>
                <w:top w:val="none" w:sz="0" w:space="0" w:color="auto"/>
                <w:left w:val="none" w:sz="0" w:space="0" w:color="auto"/>
                <w:bottom w:val="none" w:sz="0" w:space="0" w:color="auto"/>
                <w:right w:val="none" w:sz="0" w:space="0" w:color="auto"/>
              </w:divBdr>
            </w:div>
            <w:div w:id="9509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sr\Lindum\Office%20Templates%20-%20Templates\Not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BACD1CDB1421B81A95DECA4DAFCDC"/>
        <w:category>
          <w:name w:val="General"/>
          <w:gallery w:val="placeholder"/>
        </w:category>
        <w:types>
          <w:type w:val="bbPlcHdr"/>
        </w:types>
        <w:behaviors>
          <w:behavior w:val="content"/>
        </w:behaviors>
        <w:guid w:val="{D313B334-3954-473D-B16C-57901B1CB660}"/>
      </w:docPartPr>
      <w:docPartBody>
        <w:p w:rsidR="006779C4" w:rsidRDefault="002E2AC6">
          <w:pPr>
            <w:pStyle w:val="912BACD1CDB1421B81A95DECA4DAFCDC"/>
          </w:pPr>
          <w:r w:rsidRPr="00FE321C">
            <w:rPr>
              <w:rStyle w:val="PlaceholderText"/>
            </w:rPr>
            <w:t>Klikk eller trykk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C4"/>
    <w:rsid w:val="000623B8"/>
    <w:rsid w:val="002E2AC6"/>
    <w:rsid w:val="005D2921"/>
    <w:rsid w:val="006779C4"/>
    <w:rsid w:val="007B3C16"/>
    <w:rsid w:val="008F676C"/>
    <w:rsid w:val="00A3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9C4"/>
    <w:rPr>
      <w:color w:val="808080"/>
    </w:rPr>
  </w:style>
  <w:style w:type="paragraph" w:customStyle="1" w:styleId="912BACD1CDB1421B81A95DECA4DAFCDC">
    <w:name w:val="912BACD1CDB1421B81A95DECA4DAFC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5ECA7CAA336B2448935FDF687596AD3" ma:contentTypeVersion="0" ma:contentTypeDescription="Opprett et nytt dokument." ma:contentTypeScope="" ma:versionID="a61a447cecddd028d1b3f595d590725f">
  <xsd:schema xmlns:xsd="http://www.w3.org/2001/XMLSchema" xmlns:xs="http://www.w3.org/2001/XMLSchema" xmlns:p="http://schemas.microsoft.com/office/2006/metadata/properties" targetNamespace="http://schemas.microsoft.com/office/2006/metadata/properties" ma:root="true" ma:fieldsID="af96d53b2ccc1f80e717279b1ced53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1C4064-808B-4D92-AB4D-D77235251A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F74DECF-84F2-4B2D-A4A3-498D1B1911E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5B5F51F-4E92-462F-A776-BCAC93925FD2}">
  <ds:schemaRefs>
    <ds:schemaRef ds:uri="http://schemas.openxmlformats.org/officeDocument/2006/bibliography"/>
  </ds:schemaRefs>
</ds:datastoreItem>
</file>

<file path=customXml/itemProps4.xml><?xml version="1.0" encoding="utf-8"?>
<ds:datastoreItem xmlns:ds="http://schemas.openxmlformats.org/officeDocument/2006/customXml" ds:itemID="{D0827DE3-6DD4-4BFB-897E-1F93DB7A9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Notat.dotx</Template>
  <TotalTime>2</TotalTime>
  <Pages>1</Pages>
  <Words>281</Words>
  <Characters>1607</Characters>
  <Application>Microsoft Office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Company>D-IKT</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Rådstoga</dc:creator>
  <cp:keywords/>
  <dc:description/>
  <cp:lastModifiedBy>Lars Rådstoga</cp:lastModifiedBy>
  <cp:revision>2</cp:revision>
  <cp:lastPrinted>2022-01-25T18:38:00Z</cp:lastPrinted>
  <dcterms:created xsi:type="dcterms:W3CDTF">2022-04-05T12:13:00Z</dcterms:created>
  <dcterms:modified xsi:type="dcterms:W3CDTF">2022-04-05T12:13:00Z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0x01010005ECA7CAA336B2448935FDF687596AD3</vt:lpwstr>
  </property>
</Properties>
</file>